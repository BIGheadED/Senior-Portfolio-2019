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2C" w:rsidRPr="0041702C" w:rsidRDefault="00752608" w:rsidP="008D0A6C">
      <w:pPr>
        <w:spacing w:after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EDWIN </w:t>
      </w:r>
      <w:r w:rsidR="0041702C" w:rsidRPr="0041702C">
        <w:rPr>
          <w:b/>
          <w:color w:val="C00000"/>
          <w:sz w:val="48"/>
          <w:szCs w:val="48"/>
        </w:rPr>
        <w:t>C</w:t>
      </w:r>
      <w:r>
        <w:rPr>
          <w:b/>
          <w:color w:val="C00000"/>
          <w:sz w:val="48"/>
          <w:szCs w:val="48"/>
        </w:rPr>
        <w:t>HADSEY</w:t>
      </w:r>
    </w:p>
    <w:p w:rsidR="00075CB8" w:rsidRDefault="00B728E6" w:rsidP="008D0A6C">
      <w:pPr>
        <w:spacing w:after="0"/>
        <w:rPr>
          <w:sz w:val="20"/>
          <w:szCs w:val="20"/>
          <w:bdr w:val="single" w:sz="48" w:space="0" w:color="auto"/>
          <w:shd w:val="clear" w:color="auto" w:fill="000000" w:themeFill="text1"/>
        </w:rPr>
      </w:pPr>
      <w:r>
        <w:rPr>
          <w:sz w:val="20"/>
          <w:szCs w:val="20"/>
          <w:bdr w:val="single" w:sz="48" w:space="0" w:color="auto"/>
          <w:shd w:val="clear" w:color="auto" w:fill="000000" w:themeFill="text1"/>
        </w:rPr>
        <w:t>59 Warner A</w:t>
      </w:r>
      <w:r w:rsidR="00752608" w:rsidRPr="0075260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ve, Middletown, CT 06457 | (860)830-5584 | </w:t>
      </w:r>
      <w:r w:rsidR="003A291F">
        <w:rPr>
          <w:sz w:val="20"/>
          <w:szCs w:val="20"/>
          <w:bdr w:val="single" w:sz="48" w:space="0" w:color="auto"/>
          <w:shd w:val="clear" w:color="auto" w:fill="000000" w:themeFill="text1"/>
        </w:rPr>
        <w:t>eddiecc4@gmail.com</w:t>
      </w:r>
      <w:r w:rsidR="00752608" w:rsidRPr="0075260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  <w:r w:rsidR="00075CB8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B728E6" w:rsidRDefault="00514D4C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27</w:t>
      </w:r>
      <w:bookmarkStart w:id="0" w:name="_GoBack"/>
      <w:bookmarkEnd w:id="0"/>
      <w:r w:rsidR="003A291F" w:rsidRPr="000F1C1C">
        <w:rPr>
          <w:rFonts w:ascii="Times New Roman" w:hAnsi="Times New Roman" w:cs="Times New Roman"/>
        </w:rPr>
        <w:t>, 2018</w:t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</w:r>
      <w:r w:rsidR="003A291F" w:rsidRPr="000F1C1C">
        <w:rPr>
          <w:rFonts w:ascii="Times New Roman" w:hAnsi="Times New Roman" w:cs="Times New Roman"/>
        </w:rPr>
        <w:tab/>
        <w:t xml:space="preserve">   </w:t>
      </w:r>
    </w:p>
    <w:p w:rsidR="003A291F" w:rsidRPr="000F1C1C" w:rsidRDefault="003A291F" w:rsidP="003A291F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F1C1C">
        <w:rPr>
          <w:rFonts w:ascii="Times New Roman" w:hAnsi="Times New Roman" w:cs="Times New Roman"/>
        </w:rPr>
        <w:t>Amber</w:t>
      </w:r>
      <w:r w:rsidR="00E73121">
        <w:rPr>
          <w:rFonts w:ascii="Times New Roman" w:hAnsi="Times New Roman" w:cs="Times New Roman"/>
        </w:rPr>
        <w:t xml:space="preserve"> Fernades</w:t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</w:r>
      <w:r w:rsidR="00E73121">
        <w:rPr>
          <w:rFonts w:ascii="Times New Roman" w:hAnsi="Times New Roman" w:cs="Times New Roman"/>
        </w:rPr>
        <w:tab/>
        <w:t xml:space="preserve"> Pieper-Olso</w:t>
      </w:r>
      <w:r w:rsidRPr="000F1C1C">
        <w:rPr>
          <w:rFonts w:ascii="Times New Roman" w:hAnsi="Times New Roman" w:cs="Times New Roman"/>
        </w:rPr>
        <w:t>n Veterinary Hospital</w:t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</w:r>
      <w:r w:rsidRPr="000F1C1C">
        <w:rPr>
          <w:rFonts w:ascii="Times New Roman" w:hAnsi="Times New Roman" w:cs="Times New Roman"/>
        </w:rPr>
        <w:tab/>
        <w:t xml:space="preserve">         </w:t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 xml:space="preserve">730 Randolph Rd </w:t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    Middletown, CT 06457</w:t>
      </w:r>
    </w:p>
    <w:p w:rsidR="003A291F" w:rsidRPr="000F1C1C" w:rsidRDefault="003A291F" w:rsidP="003A291F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A291F" w:rsidRPr="000F1C1C" w:rsidRDefault="003A291F" w:rsidP="003A291F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F1C1C">
        <w:rPr>
          <w:rFonts w:ascii="Times New Roman" w:hAnsi="Times New Roman" w:cs="Times New Roman"/>
          <w:color w:val="222222"/>
          <w:shd w:val="clear" w:color="auto" w:fill="FFFFFF"/>
        </w:rPr>
        <w:t>Dear Amber,</w:t>
      </w:r>
    </w:p>
    <w:p w:rsidR="003A291F" w:rsidRPr="000F1C1C" w:rsidRDefault="003A291F" w:rsidP="003A291F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F1C1C">
        <w:rPr>
          <w:rFonts w:ascii="Times New Roman" w:hAnsi="Times New Roman" w:cs="Times New Roman"/>
          <w:color w:val="222222"/>
          <w:shd w:val="clear" w:color="auto" w:fill="FFFFFF"/>
        </w:rPr>
        <w:t xml:space="preserve">I would like to submit my resume for the Vet Tech Assistant </w:t>
      </w:r>
      <w:r w:rsidR="00E73121">
        <w:rPr>
          <w:rFonts w:ascii="Times New Roman" w:hAnsi="Times New Roman" w:cs="Times New Roman"/>
          <w:color w:val="222222"/>
          <w:shd w:val="clear" w:color="auto" w:fill="FFFFFF"/>
        </w:rPr>
        <w:t>position at Pieper Olson</w:t>
      </w:r>
      <w:r w:rsidRPr="000F1C1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B728E6" w:rsidRDefault="00E73121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employee at Pieper-Olso</w:t>
      </w:r>
      <w:r w:rsidR="003A291F" w:rsidRPr="000F1C1C">
        <w:rPr>
          <w:rFonts w:ascii="Times New Roman" w:hAnsi="Times New Roman" w:cs="Times New Roman"/>
        </w:rPr>
        <w:t>n Veterinary Hospital I have</w:t>
      </w:r>
      <w:r w:rsidR="005A0F59">
        <w:rPr>
          <w:rFonts w:ascii="Times New Roman" w:hAnsi="Times New Roman" w:cs="Times New Roman"/>
        </w:rPr>
        <w:t xml:space="preserve"> come a long way</w:t>
      </w:r>
      <w:r w:rsidR="00B728E6">
        <w:rPr>
          <w:rFonts w:ascii="Times New Roman" w:hAnsi="Times New Roman" w:cs="Times New Roman"/>
        </w:rPr>
        <w:t xml:space="preserve"> from the day I was hired back in August 2017 to today. </w:t>
      </w:r>
      <w:r w:rsidR="00F23239">
        <w:rPr>
          <w:rFonts w:ascii="Times New Roman" w:hAnsi="Times New Roman" w:cs="Times New Roman"/>
        </w:rPr>
        <w:t xml:space="preserve"> I have</w:t>
      </w:r>
      <w:r w:rsidR="00B728E6">
        <w:rPr>
          <w:rFonts w:ascii="Times New Roman" w:hAnsi="Times New Roman" w:cs="Times New Roman"/>
        </w:rPr>
        <w:t xml:space="preserve"> gained much</w:t>
      </w:r>
      <w:r w:rsidR="00F23239">
        <w:rPr>
          <w:rFonts w:ascii="Times New Roman" w:hAnsi="Times New Roman" w:cs="Times New Roman"/>
        </w:rPr>
        <w:t xml:space="preserve"> </w:t>
      </w:r>
      <w:r w:rsidR="005B75E7">
        <w:rPr>
          <w:rFonts w:ascii="Times New Roman" w:hAnsi="Times New Roman" w:cs="Times New Roman"/>
        </w:rPr>
        <w:t xml:space="preserve">experience </w:t>
      </w:r>
      <w:r w:rsidR="00B728E6">
        <w:rPr>
          <w:rFonts w:ascii="Times New Roman" w:hAnsi="Times New Roman" w:cs="Times New Roman"/>
        </w:rPr>
        <w:t xml:space="preserve">being trained and working </w:t>
      </w:r>
      <w:r>
        <w:rPr>
          <w:rFonts w:ascii="Times New Roman" w:hAnsi="Times New Roman" w:cs="Times New Roman"/>
        </w:rPr>
        <w:t>in the boarding department at Pieper Olson</w:t>
      </w:r>
      <w:r w:rsidR="00B728E6">
        <w:rPr>
          <w:rFonts w:ascii="Times New Roman" w:hAnsi="Times New Roman" w:cs="Times New Roman"/>
        </w:rPr>
        <w:t xml:space="preserve">. </w:t>
      </w:r>
    </w:p>
    <w:p w:rsidR="005B75E7" w:rsidRDefault="005B75E7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 on my resume I have experience with the following:</w:t>
      </w:r>
    </w:p>
    <w:p w:rsidR="00DD31D6" w:rsidRDefault="00DD31D6" w:rsidP="005B75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Caring for the animals being boarded</w:t>
      </w:r>
    </w:p>
    <w:p w:rsidR="003A291F" w:rsidRDefault="00DD31D6" w:rsidP="005B75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Dealing with aggressive or scared animals</w:t>
      </w:r>
    </w:p>
    <w:p w:rsidR="00DD31D6" w:rsidRDefault="00DD31D6" w:rsidP="005B75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kennels and animal holding areas</w:t>
      </w:r>
    </w:p>
    <w:p w:rsidR="00DD31D6" w:rsidRDefault="00DD31D6" w:rsidP="005B75E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unusual behavior or medical issues</w:t>
      </w:r>
    </w:p>
    <w:p w:rsidR="003A291F" w:rsidRPr="00DD31D6" w:rsidRDefault="00DD31D6" w:rsidP="003A29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owners with excellent customer service</w:t>
      </w:r>
    </w:p>
    <w:p w:rsidR="003A291F" w:rsidRDefault="003A291F" w:rsidP="003A291F">
      <w:pPr>
        <w:spacing w:line="240" w:lineRule="auto"/>
        <w:rPr>
          <w:rFonts w:ascii="Times New Roman" w:hAnsi="Times New Roman" w:cs="Times New Roman"/>
        </w:rPr>
      </w:pPr>
      <w:r w:rsidRPr="000F1C1C">
        <w:rPr>
          <w:rFonts w:ascii="Times New Roman" w:hAnsi="Times New Roman" w:cs="Times New Roman"/>
        </w:rPr>
        <w:t>I have enjoyed</w:t>
      </w:r>
      <w:r w:rsidR="00ED5053">
        <w:rPr>
          <w:rFonts w:ascii="Times New Roman" w:hAnsi="Times New Roman" w:cs="Times New Roman"/>
        </w:rPr>
        <w:t xml:space="preserve"> working at this facility</w:t>
      </w:r>
      <w:r w:rsidR="00DD31D6">
        <w:rPr>
          <w:rFonts w:ascii="Times New Roman" w:hAnsi="Times New Roman" w:cs="Times New Roman"/>
        </w:rPr>
        <w:t xml:space="preserve"> and</w:t>
      </w:r>
      <w:r w:rsidRPr="000F1C1C">
        <w:rPr>
          <w:rFonts w:ascii="Times New Roman" w:hAnsi="Times New Roman" w:cs="Times New Roman"/>
        </w:rPr>
        <w:t xml:space="preserve"> </w:t>
      </w:r>
      <w:r w:rsidR="00ED5053">
        <w:rPr>
          <w:rFonts w:ascii="Times New Roman" w:hAnsi="Times New Roman" w:cs="Times New Roman"/>
        </w:rPr>
        <w:t>being a part of the Pieper-O</w:t>
      </w:r>
      <w:r w:rsidR="00E73121">
        <w:rPr>
          <w:rFonts w:ascii="Times New Roman" w:hAnsi="Times New Roman" w:cs="Times New Roman"/>
        </w:rPr>
        <w:t>lso</w:t>
      </w:r>
      <w:r w:rsidR="0042520E">
        <w:rPr>
          <w:rFonts w:ascii="Times New Roman" w:hAnsi="Times New Roman" w:cs="Times New Roman"/>
        </w:rPr>
        <w:t>n</w:t>
      </w:r>
      <w:r w:rsidR="00ED5053">
        <w:rPr>
          <w:rFonts w:ascii="Times New Roman" w:hAnsi="Times New Roman" w:cs="Times New Roman"/>
        </w:rPr>
        <w:t xml:space="preserve"> family for the last year. I want to work in treatment because </w:t>
      </w:r>
      <w:r w:rsidR="00DA2FE8">
        <w:rPr>
          <w:rFonts w:ascii="Times New Roman" w:hAnsi="Times New Roman" w:cs="Times New Roman"/>
        </w:rPr>
        <w:t>I believe I would be able to learn a lot, making the most out of my work experience. I feel I am a good fit for this positi</w:t>
      </w:r>
      <w:r w:rsidR="00F23239">
        <w:rPr>
          <w:rFonts w:ascii="Times New Roman" w:hAnsi="Times New Roman" w:cs="Times New Roman"/>
        </w:rPr>
        <w:t>on and that I would fit</w:t>
      </w:r>
      <w:r w:rsidR="00DD31D6">
        <w:rPr>
          <w:rFonts w:ascii="Times New Roman" w:hAnsi="Times New Roman" w:cs="Times New Roman"/>
        </w:rPr>
        <w:t xml:space="preserve"> in</w:t>
      </w:r>
      <w:r w:rsidR="00F23239">
        <w:rPr>
          <w:rFonts w:ascii="Times New Roman" w:hAnsi="Times New Roman" w:cs="Times New Roman"/>
        </w:rPr>
        <w:t xml:space="preserve"> nicely</w:t>
      </w:r>
      <w:r w:rsidR="00DD31D6">
        <w:rPr>
          <w:rFonts w:ascii="Times New Roman" w:hAnsi="Times New Roman" w:cs="Times New Roman"/>
        </w:rPr>
        <w:t xml:space="preserve"> in treatment</w:t>
      </w:r>
      <w:r w:rsidR="00DA2FE8">
        <w:rPr>
          <w:rFonts w:ascii="Times New Roman" w:hAnsi="Times New Roman" w:cs="Times New Roman"/>
        </w:rPr>
        <w:t>.</w:t>
      </w:r>
      <w:r w:rsidR="00763EA1">
        <w:rPr>
          <w:rFonts w:ascii="Times New Roman" w:hAnsi="Times New Roman" w:cs="Times New Roman"/>
        </w:rPr>
        <w:t xml:space="preserve"> I have grown a lot since I have started</w:t>
      </w:r>
      <w:r w:rsidR="00DD31D6">
        <w:rPr>
          <w:rFonts w:ascii="Times New Roman" w:hAnsi="Times New Roman" w:cs="Times New Roman"/>
        </w:rPr>
        <w:t xml:space="preserve"> a year ago</w:t>
      </w:r>
      <w:r w:rsidR="00763EA1">
        <w:rPr>
          <w:rFonts w:ascii="Times New Roman" w:hAnsi="Times New Roman" w:cs="Times New Roman"/>
        </w:rPr>
        <w:t xml:space="preserve"> and would like to continue to grow</w:t>
      </w:r>
      <w:r w:rsidR="00F23239">
        <w:rPr>
          <w:rFonts w:ascii="Times New Roman" w:hAnsi="Times New Roman" w:cs="Times New Roman"/>
        </w:rPr>
        <w:t xml:space="preserve"> with this company.</w:t>
      </w: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questions, please feel free to contact me.</w:t>
      </w: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Edwin Chadsey</w:t>
      </w:r>
    </w:p>
    <w:p w:rsidR="00B728E6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B728E6" w:rsidRPr="000F1C1C" w:rsidRDefault="00B728E6" w:rsidP="003A291F">
      <w:pPr>
        <w:spacing w:line="240" w:lineRule="auto"/>
        <w:rPr>
          <w:rFonts w:ascii="Times New Roman" w:hAnsi="Times New Roman" w:cs="Times New Roman"/>
        </w:rPr>
      </w:pPr>
    </w:p>
    <w:p w:rsidR="005A7207" w:rsidRDefault="005A7207" w:rsidP="003A291F">
      <w:pPr>
        <w:pBdr>
          <w:bottom w:val="single" w:sz="8" w:space="0" w:color="C00000"/>
        </w:pBdr>
        <w:spacing w:after="120"/>
      </w:pPr>
    </w:p>
    <w:sectPr w:rsidR="005A7207" w:rsidSect="003A291F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3C" w:rsidRDefault="0004473C" w:rsidP="00EC55B4">
      <w:pPr>
        <w:spacing w:after="0" w:line="240" w:lineRule="auto"/>
      </w:pPr>
      <w:r>
        <w:separator/>
      </w:r>
    </w:p>
  </w:endnote>
  <w:endnote w:type="continuationSeparator" w:id="0">
    <w:p w:rsidR="0004473C" w:rsidRDefault="0004473C" w:rsidP="00E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3C" w:rsidRDefault="0004473C" w:rsidP="00EC55B4">
      <w:pPr>
        <w:spacing w:after="0" w:line="240" w:lineRule="auto"/>
      </w:pPr>
      <w:r>
        <w:separator/>
      </w:r>
    </w:p>
  </w:footnote>
  <w:footnote w:type="continuationSeparator" w:id="0">
    <w:p w:rsidR="0004473C" w:rsidRDefault="0004473C" w:rsidP="00EC5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DC3"/>
    <w:multiLevelType w:val="hybridMultilevel"/>
    <w:tmpl w:val="64D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549"/>
    <w:multiLevelType w:val="multilevel"/>
    <w:tmpl w:val="6D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541F2"/>
    <w:multiLevelType w:val="hybridMultilevel"/>
    <w:tmpl w:val="5A6EB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76E7E"/>
    <w:multiLevelType w:val="hybridMultilevel"/>
    <w:tmpl w:val="62143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140"/>
    <w:multiLevelType w:val="hybridMultilevel"/>
    <w:tmpl w:val="9A0EA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F782C"/>
    <w:multiLevelType w:val="hybridMultilevel"/>
    <w:tmpl w:val="9E74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62E7"/>
    <w:multiLevelType w:val="hybridMultilevel"/>
    <w:tmpl w:val="7F102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4EC4"/>
    <w:multiLevelType w:val="hybridMultilevel"/>
    <w:tmpl w:val="FBB28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A25DE"/>
    <w:multiLevelType w:val="hybridMultilevel"/>
    <w:tmpl w:val="D7D6D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524F0"/>
    <w:multiLevelType w:val="hybridMultilevel"/>
    <w:tmpl w:val="93967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C7CBA"/>
    <w:multiLevelType w:val="hybridMultilevel"/>
    <w:tmpl w:val="9548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26D04"/>
    <w:multiLevelType w:val="hybridMultilevel"/>
    <w:tmpl w:val="E794A9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55465C7"/>
    <w:multiLevelType w:val="hybridMultilevel"/>
    <w:tmpl w:val="A2AE8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63A87"/>
    <w:multiLevelType w:val="hybridMultilevel"/>
    <w:tmpl w:val="05169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82"/>
    <w:rsid w:val="00024250"/>
    <w:rsid w:val="0004473C"/>
    <w:rsid w:val="00045826"/>
    <w:rsid w:val="00066645"/>
    <w:rsid w:val="00075CB8"/>
    <w:rsid w:val="001448FF"/>
    <w:rsid w:val="001A5DCC"/>
    <w:rsid w:val="001B39F1"/>
    <w:rsid w:val="0029593D"/>
    <w:rsid w:val="002C2570"/>
    <w:rsid w:val="002C744F"/>
    <w:rsid w:val="00330282"/>
    <w:rsid w:val="00396CCA"/>
    <w:rsid w:val="003A291F"/>
    <w:rsid w:val="004133F5"/>
    <w:rsid w:val="0041702C"/>
    <w:rsid w:val="0042520E"/>
    <w:rsid w:val="004672B2"/>
    <w:rsid w:val="00514D4C"/>
    <w:rsid w:val="005A0F59"/>
    <w:rsid w:val="005A7207"/>
    <w:rsid w:val="005B75E7"/>
    <w:rsid w:val="005F662C"/>
    <w:rsid w:val="00752608"/>
    <w:rsid w:val="00763EA1"/>
    <w:rsid w:val="008D0A6C"/>
    <w:rsid w:val="00963319"/>
    <w:rsid w:val="009A20B7"/>
    <w:rsid w:val="00B728E6"/>
    <w:rsid w:val="00BD15A1"/>
    <w:rsid w:val="00C05B03"/>
    <w:rsid w:val="00CE6484"/>
    <w:rsid w:val="00DA2FE8"/>
    <w:rsid w:val="00DD31D6"/>
    <w:rsid w:val="00E73121"/>
    <w:rsid w:val="00EC55B4"/>
    <w:rsid w:val="00ED5053"/>
    <w:rsid w:val="00F2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4FFF"/>
  <w15:docId w15:val="{815C97BD-952D-470D-B6B5-9EF3166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02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41702C"/>
  </w:style>
  <w:style w:type="paragraph" w:styleId="ListParagraph">
    <w:name w:val="List Paragraph"/>
    <w:basedOn w:val="Normal"/>
    <w:uiPriority w:val="34"/>
    <w:qFormat/>
    <w:rsid w:val="000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B4"/>
  </w:style>
  <w:style w:type="paragraph" w:styleId="Footer">
    <w:name w:val="footer"/>
    <w:basedOn w:val="Normal"/>
    <w:link w:val="Foot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4"/>
  </w:style>
  <w:style w:type="paragraph" w:styleId="BalloonText">
    <w:name w:val="Balloon Text"/>
    <w:basedOn w:val="Normal"/>
    <w:link w:val="BalloonTextChar"/>
    <w:uiPriority w:val="99"/>
    <w:semiHidden/>
    <w:unhideWhenUsed/>
    <w:rsid w:val="00330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ist%2012%20work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3505-B0ED-402D-82D4-F390AAB0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EC. Chadsey</dc:creator>
  <cp:keywords/>
  <dc:description/>
  <cp:lastModifiedBy>Edwin EC. Chadsey</cp:lastModifiedBy>
  <cp:revision>4</cp:revision>
  <cp:lastPrinted>2018-10-19T14:17:00Z</cp:lastPrinted>
  <dcterms:created xsi:type="dcterms:W3CDTF">2018-10-19T17:11:00Z</dcterms:created>
  <dcterms:modified xsi:type="dcterms:W3CDTF">2018-11-26T13:35:00Z</dcterms:modified>
</cp:coreProperties>
</file>